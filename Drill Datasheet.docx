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54" w:rsidRDefault="009C7454" w:rsidP="00E4368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9C7454" w:rsidTr="009C7454">
        <w:tc>
          <w:tcPr>
            <w:tcW w:w="4534" w:type="dxa"/>
          </w:tcPr>
          <w:bookmarkStart w:id="0" w:name="_GoBack"/>
          <w:p w:rsidR="009C7454" w:rsidRDefault="00CC0A08" w:rsidP="00E4368D">
            <w:r>
              <w:object w:dxaOrig="4320" w:dyaOrig="33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15.4pt;height:167.6pt" o:ole="">
                  <v:imagedata r:id="rId9" o:title=""/>
                </v:shape>
                <o:OLEObject Type="Embed" ProgID="PBrush" ShapeID="_x0000_i1027" DrawAspect="Content" ObjectID="_1637242792" r:id="rId10"/>
              </w:object>
            </w:r>
            <w:bookmarkEnd w:id="0"/>
          </w:p>
        </w:tc>
        <w:tc>
          <w:tcPr>
            <w:tcW w:w="4534" w:type="dxa"/>
          </w:tcPr>
          <w:p w:rsidR="009C7454" w:rsidRDefault="00AE7C85" w:rsidP="00E4368D">
            <w:r>
              <w:t>Drill</w:t>
            </w:r>
            <w:r w:rsidR="009C7454">
              <w:t xml:space="preserve"> page </w:t>
            </w:r>
            <w:r>
              <w:t xml:space="preserve">collect all parameters from the </w:t>
            </w:r>
            <w:proofErr w:type="gramStart"/>
            <w:r>
              <w:t>Bonita Server, and</w:t>
            </w:r>
            <w:proofErr w:type="gramEnd"/>
            <w:r>
              <w:t xml:space="preserve"> offer a simple interface to access it.</w:t>
            </w:r>
          </w:p>
          <w:p w:rsidR="00AE7C85" w:rsidRDefault="00AE7C85" w:rsidP="00E4368D">
            <w:r>
              <w:t xml:space="preserve">It </w:t>
            </w:r>
            <w:proofErr w:type="gramStart"/>
            <w:r>
              <w:t>offer</w:t>
            </w:r>
            <w:proofErr w:type="gramEnd"/>
            <w:r>
              <w:t xml:space="preserve"> the Recommendation tools, to verify your configuration, and returns some advice</w:t>
            </w:r>
          </w:p>
          <w:p w:rsidR="00AE7C85" w:rsidRDefault="00AE7C85" w:rsidP="00E4368D">
            <w:r>
              <w:t xml:space="preserve">The </w:t>
            </w:r>
            <w:proofErr w:type="spellStart"/>
            <w:r>
              <w:t>Comparaison</w:t>
            </w:r>
            <w:proofErr w:type="spellEnd"/>
            <w:r>
              <w:t xml:space="preserve"> tool detect changes on the platform from factory</w:t>
            </w:r>
          </w:p>
          <w:p w:rsidR="00135D49" w:rsidRDefault="00135D49" w:rsidP="00E4368D"/>
          <w:p w:rsidR="00F2292E" w:rsidRDefault="00F2292E" w:rsidP="00E4368D"/>
          <w:p w:rsidR="00F2292E" w:rsidRPr="00135D49" w:rsidRDefault="00F2292E" w:rsidP="00E4368D"/>
        </w:tc>
      </w:tr>
    </w:tbl>
    <w:p w:rsidR="009C7454" w:rsidRPr="00E4368D" w:rsidRDefault="00AE7C85" w:rsidP="00E4368D">
      <w:pPr>
        <w:pStyle w:val="ListHeading1"/>
      </w:pPr>
      <w:r>
        <w:t>Access parameters</w:t>
      </w:r>
    </w:p>
    <w:p w:rsidR="00F2292E" w:rsidRDefault="00CC0A08" w:rsidP="00E4368D">
      <w:r>
        <w:t>Access all the Bonita parameter. Page do a “setup pull” to collect the last configuration, then display it properties per properties.</w:t>
      </w:r>
    </w:p>
    <w:p w:rsidR="00924490" w:rsidRDefault="00AE7C85" w:rsidP="00924490">
      <w:pPr>
        <w:pStyle w:val="ListHeading1"/>
      </w:pPr>
      <w:r>
        <w:t>Access Server configuration</w:t>
      </w:r>
    </w:p>
    <w:p w:rsidR="00CC0A08" w:rsidRPr="00CC0A08" w:rsidRDefault="00BB3AB6" w:rsidP="00CC0A08">
      <w:r>
        <w:t xml:space="preserve">Access the Tomcat main parameters </w:t>
      </w:r>
      <w:proofErr w:type="gramStart"/>
      <w:r>
        <w:t>files :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definition, </w:t>
      </w:r>
    </w:p>
    <w:p w:rsidR="00F07C37" w:rsidRDefault="00AE7C85" w:rsidP="00E4368D">
      <w:pPr>
        <w:pStyle w:val="ListHeading1"/>
      </w:pPr>
      <w:r>
        <w:t>Recommendations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534"/>
      </w:tblGrid>
      <w:tr w:rsidR="00F07C37" w:rsidTr="00F07C37">
        <w:tc>
          <w:tcPr>
            <w:tcW w:w="4534" w:type="dxa"/>
          </w:tcPr>
          <w:p w:rsidR="00F07C37" w:rsidRPr="00F07C37" w:rsidRDefault="00F07C37" w:rsidP="00F07C37">
            <w:r>
              <w:t xml:space="preserve">The page </w:t>
            </w:r>
            <w:proofErr w:type="gramStart"/>
            <w:r>
              <w:t>check</w:t>
            </w:r>
            <w:proofErr w:type="gramEnd"/>
            <w:r>
              <w:t xml:space="preserve"> your platform from a </w:t>
            </w:r>
            <w:proofErr w:type="spellStart"/>
            <w:r>
              <w:t>serie</w:t>
            </w:r>
            <w:proofErr w:type="spellEnd"/>
            <w:r>
              <w:t xml:space="preserve"> of recommendation. It show you </w:t>
            </w:r>
            <w:proofErr w:type="gramStart"/>
            <w:r>
              <w:t xml:space="preserve">the </w:t>
            </w:r>
            <w:r>
              <w:t xml:space="preserve"> different</w:t>
            </w:r>
            <w:proofErr w:type="gramEnd"/>
            <w:r>
              <w:t xml:space="preserve"> setup you should update to have </w:t>
            </w:r>
            <w:proofErr w:type="spellStart"/>
            <w:r>
              <w:t>a</w:t>
            </w:r>
            <w:proofErr w:type="spellEnd"/>
            <w:r>
              <w:t xml:space="preserve"> efficient platform</w:t>
            </w:r>
          </w:p>
          <w:p w:rsidR="00F07C37" w:rsidRDefault="00F07C37" w:rsidP="00F07C37"/>
        </w:tc>
        <w:tc>
          <w:tcPr>
            <w:tcW w:w="4534" w:type="dxa"/>
          </w:tcPr>
          <w:p w:rsidR="00F07C37" w:rsidRDefault="00F07C37" w:rsidP="00F07C37">
            <w:r>
              <w:rPr>
                <w:noProof/>
              </w:rPr>
              <w:drawing>
                <wp:inline distT="0" distB="0" distL="0" distR="0" wp14:anchorId="028ADD77" wp14:editId="245ED54E">
                  <wp:extent cx="1557877" cy="111319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034" cy="11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454" w:rsidRDefault="00AE7C85" w:rsidP="00E4368D">
      <w:pPr>
        <w:pStyle w:val="ListHeading1"/>
      </w:pPr>
      <w:r>
        <w:t>Compare your platform from a factory installation</w:t>
      </w:r>
    </w:p>
    <w:p w:rsidR="008540A5" w:rsidRPr="00F702C8" w:rsidRDefault="008540A5" w:rsidP="002372DB">
      <w:pPr>
        <w:sectPr w:rsidR="008540A5" w:rsidRPr="00F702C8" w:rsidSect="00E4368D">
          <w:headerReference w:type="even" r:id="rId12"/>
          <w:headerReference w:type="default" r:id="rId13"/>
          <w:headerReference w:type="first" r:id="rId14"/>
          <w:pgSz w:w="11900" w:h="16840"/>
          <w:pgMar w:top="1486" w:right="1486" w:bottom="426" w:left="1486" w:header="1474" w:footer="720" w:gutter="0"/>
          <w:cols w:space="720"/>
          <w:titlePg/>
          <w:docGrid w:linePitch="360"/>
        </w:sectPr>
      </w:pPr>
    </w:p>
    <w:p w:rsidR="00F1716A" w:rsidRPr="00F702C8" w:rsidRDefault="00F1716A" w:rsidP="00E4368D"/>
    <w:p w:rsidR="00F1716A" w:rsidRPr="00F702C8" w:rsidRDefault="00F1716A" w:rsidP="00E4368D"/>
    <w:p w:rsidR="00DD68D5" w:rsidRPr="00F702C8" w:rsidRDefault="00DD68D5" w:rsidP="00E4368D">
      <w:pPr>
        <w:pStyle w:val="Titre7"/>
      </w:pPr>
    </w:p>
    <w:p w:rsidR="00B5732D" w:rsidRPr="00F702C8" w:rsidRDefault="00B5732D" w:rsidP="00E4368D">
      <w:pPr>
        <w:pStyle w:val="Titre7"/>
      </w:pPr>
    </w:p>
    <w:p w:rsidR="00F1716A" w:rsidRPr="00924490" w:rsidRDefault="00DD077A" w:rsidP="00E4368D">
      <w:pPr>
        <w:pStyle w:val="Titre7"/>
        <w:rPr>
          <w:lang w:val="fr-FR"/>
        </w:rPr>
      </w:pPr>
      <w:r w:rsidRPr="00924490">
        <w:rPr>
          <w:lang w:val="fr-FR"/>
        </w:rPr>
        <w:t>HEADQUARTERS</w:t>
      </w:r>
    </w:p>
    <w:p w:rsidR="00F1716A" w:rsidRPr="00924490" w:rsidRDefault="00A73FB8" w:rsidP="00E4368D">
      <w:pPr>
        <w:pStyle w:val="Titre8"/>
        <w:rPr>
          <w:lang w:val="fr-FR"/>
        </w:rPr>
      </w:pPr>
      <w:r w:rsidRPr="00924490">
        <w:rPr>
          <w:lang w:val="fr-FR"/>
        </w:rPr>
        <w:t xml:space="preserve">PARIS, </w:t>
      </w:r>
      <w:r w:rsidR="00DD077A" w:rsidRPr="00924490">
        <w:rPr>
          <w:lang w:val="fr-FR"/>
        </w:rPr>
        <w:t>FRANCE</w:t>
      </w:r>
    </w:p>
    <w:p w:rsidR="00A73FB8" w:rsidRPr="00325392" w:rsidRDefault="00A73FB8" w:rsidP="00E4368D">
      <w:pPr>
        <w:pStyle w:val="Titre9"/>
        <w:rPr>
          <w:lang w:val="fr-FR"/>
        </w:rPr>
      </w:pPr>
      <w:r w:rsidRPr="00924490">
        <w:rPr>
          <w:lang w:val="fr-FR"/>
        </w:rPr>
        <w:t>76 bo</w:t>
      </w:r>
      <w:r w:rsidRPr="00325392">
        <w:rPr>
          <w:lang w:val="fr-FR"/>
        </w:rPr>
        <w:t xml:space="preserve">ulevard de la République </w:t>
      </w:r>
    </w:p>
    <w:p w:rsidR="00A73FB8" w:rsidRDefault="00A73FB8" w:rsidP="00E4368D">
      <w:pPr>
        <w:pStyle w:val="Titre9"/>
      </w:pPr>
      <w:r>
        <w:t>92100 Boulogne-Billancourt</w:t>
      </w:r>
    </w:p>
    <w:p w:rsidR="00F1716A" w:rsidRPr="00485F12" w:rsidRDefault="00DD077A" w:rsidP="00E4368D">
      <w:pPr>
        <w:pStyle w:val="Titre7"/>
      </w:pPr>
      <w:r w:rsidRPr="00485F12">
        <w:t>EMEA, ASIA &amp; LATIN AMERICA</w:t>
      </w:r>
    </w:p>
    <w:p w:rsidR="00F1716A" w:rsidRPr="00485F12" w:rsidRDefault="00A73FB8" w:rsidP="00E4368D">
      <w:pPr>
        <w:pStyle w:val="Titre8"/>
      </w:pPr>
      <w:r>
        <w:t>GRENOBLE</w:t>
      </w:r>
      <w:r w:rsidR="00DD077A" w:rsidRPr="00485F12">
        <w:t>, FRANCE</w:t>
      </w:r>
    </w:p>
    <w:p w:rsidR="00DD077A" w:rsidRPr="00485F12" w:rsidRDefault="00A73FB8" w:rsidP="00E4368D">
      <w:pPr>
        <w:pStyle w:val="Titre9"/>
      </w:pPr>
      <w:r w:rsidRPr="00485F12">
        <w:t>32, rue Gustave Eiffel</w:t>
      </w:r>
      <w:r w:rsidRPr="00485F12">
        <w:br/>
        <w:t xml:space="preserve">38000 Grenoble </w:t>
      </w:r>
    </w:p>
    <w:p w:rsidR="00F1716A" w:rsidRPr="00485F12" w:rsidRDefault="00DD077A" w:rsidP="00E4368D">
      <w:pPr>
        <w:pStyle w:val="Titre7"/>
      </w:pPr>
      <w:r w:rsidRPr="00485F12">
        <w:t>N</w:t>
      </w:r>
      <w:r w:rsidR="00F1716A" w:rsidRPr="00485F12">
        <w:t>ORTH AMERICA</w:t>
      </w:r>
    </w:p>
    <w:p w:rsidR="00F1716A" w:rsidRPr="00924490" w:rsidRDefault="00DD077A" w:rsidP="00E4368D">
      <w:pPr>
        <w:pStyle w:val="Titre8"/>
        <w:rPr>
          <w:lang w:val="es-ES"/>
        </w:rPr>
      </w:pPr>
      <w:r w:rsidRPr="00924490">
        <w:rPr>
          <w:lang w:val="es-ES"/>
        </w:rPr>
        <w:t>SAN FRANCISCO, USA</w:t>
      </w:r>
    </w:p>
    <w:p w:rsidR="00DD077A" w:rsidRPr="00924490" w:rsidRDefault="00D23D55" w:rsidP="00E4368D">
      <w:pPr>
        <w:pStyle w:val="Titre9"/>
        <w:rPr>
          <w:lang w:val="es-ES"/>
        </w:rPr>
      </w:pPr>
      <w:r w:rsidRPr="00924490">
        <w:rPr>
          <w:lang w:val="es-ES"/>
        </w:rPr>
        <w:t xml:space="preserve">44 </w:t>
      </w:r>
      <w:proofErr w:type="spellStart"/>
      <w:r w:rsidRPr="00924490">
        <w:rPr>
          <w:lang w:val="es-ES"/>
        </w:rPr>
        <w:t>Tehama</w:t>
      </w:r>
      <w:proofErr w:type="spellEnd"/>
      <w:r w:rsidRPr="00924490">
        <w:rPr>
          <w:lang w:val="es-ES"/>
        </w:rPr>
        <w:t xml:space="preserve"> Street</w:t>
      </w:r>
      <w:r w:rsidR="00DD077A" w:rsidRPr="00924490">
        <w:rPr>
          <w:lang w:val="es-ES"/>
        </w:rPr>
        <w:br/>
        <w:t>San Francisco, CA</w:t>
      </w:r>
      <w:r w:rsidRPr="00924490">
        <w:rPr>
          <w:lang w:val="es-ES"/>
        </w:rPr>
        <w:t xml:space="preserve"> 94105</w:t>
      </w:r>
    </w:p>
    <w:p w:rsidR="00D23D55" w:rsidRPr="00924490" w:rsidRDefault="00D23D55" w:rsidP="00E4368D">
      <w:pPr>
        <w:pStyle w:val="Titre8"/>
        <w:rPr>
          <w:lang w:val="es-ES"/>
        </w:rPr>
      </w:pPr>
    </w:p>
    <w:p w:rsidR="00D23D55" w:rsidRPr="00485F12" w:rsidRDefault="00D23D55" w:rsidP="00E4368D">
      <w:pPr>
        <w:pStyle w:val="Titre8"/>
      </w:pPr>
      <w:r>
        <w:t>NEW YORK</w:t>
      </w:r>
      <w:r w:rsidRPr="00485F12">
        <w:t>, USA</w:t>
      </w:r>
    </w:p>
    <w:p w:rsidR="00D23D55" w:rsidRDefault="00D23D55" w:rsidP="00E4368D">
      <w:pPr>
        <w:pStyle w:val="Titre9"/>
      </w:pPr>
      <w:r>
        <w:t xml:space="preserve">33 Nassau Avenue </w:t>
      </w:r>
    </w:p>
    <w:p w:rsidR="00D23D55" w:rsidRPr="00485F12" w:rsidRDefault="00D23D55" w:rsidP="00E4368D">
      <w:pPr>
        <w:pStyle w:val="Titre9"/>
      </w:pPr>
      <w:r>
        <w:t>Brooklyn NY 11222</w:t>
      </w:r>
    </w:p>
    <w:p w:rsidR="00D23D55" w:rsidRPr="00D23D55" w:rsidRDefault="00D23D55" w:rsidP="00E4368D"/>
    <w:p w:rsidR="00DD077A" w:rsidRPr="00485F12" w:rsidRDefault="00DD077A" w:rsidP="00E4368D"/>
    <w:sectPr w:rsidR="00DD077A" w:rsidRPr="00485F12" w:rsidSect="00DE7B44">
      <w:headerReference w:type="first" r:id="rId15"/>
      <w:pgSz w:w="11900" w:h="16840"/>
      <w:pgMar w:top="1486" w:right="1486" w:bottom="2087" w:left="1486" w:header="198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C55" w:rsidRDefault="00BD3C55" w:rsidP="00E4368D">
      <w:r>
        <w:t>d</w:t>
      </w:r>
    </w:p>
    <w:p w:rsidR="00BD3C55" w:rsidRDefault="00BD3C55" w:rsidP="00E4368D">
      <w:pPr>
        <w:pStyle w:val="En-tte"/>
      </w:pPr>
    </w:p>
  </w:endnote>
  <w:endnote w:type="continuationSeparator" w:id="0">
    <w:p w:rsidR="00BD3C55" w:rsidRDefault="00BD3C55" w:rsidP="00E43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Lt Cn">
    <w:altName w:val="Arial Narrow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HelveticaNeueLT Std Cn">
    <w:altName w:val="Arial"/>
    <w:charset w:val="00"/>
    <w:family w:val="auto"/>
    <w:pitch w:val="variable"/>
    <w:sig w:usb0="00000003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C55" w:rsidRDefault="00BD3C55" w:rsidP="00E4368D"/>
  </w:footnote>
  <w:footnote w:type="continuationSeparator" w:id="0">
    <w:p w:rsidR="00BD3C55" w:rsidRDefault="00BD3C55" w:rsidP="00E4368D">
      <w:r>
        <w:continuationSeparator/>
      </w:r>
    </w:p>
    <w:p w:rsidR="00BD3C55" w:rsidRDefault="00BD3C55" w:rsidP="00E436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172" w:tblpY="1105"/>
      <w:tblW w:w="4623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467"/>
    </w:tblGrid>
    <w:tr w:rsidR="00C050EA" w:rsidRPr="0025191F" w:rsidTr="00275435">
      <w:trPr>
        <w:trHeight w:val="542"/>
      </w:trPr>
      <w:tc>
        <w:tcPr>
          <w:tcW w:w="5000" w:type="pct"/>
        </w:tcPr>
        <w:p w:rsidR="00C050EA" w:rsidRPr="0025191F" w:rsidRDefault="00BD3C5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10726426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-956310</wp:posOffset>
          </wp:positionV>
          <wp:extent cx="7559675" cy="950595"/>
          <wp:effectExtent l="0" t="0" r="9525" b="0"/>
          <wp:wrapThrough wrapText="bothSides">
            <wp:wrapPolygon edited="0">
              <wp:start x="0" y="0"/>
              <wp:lineTo x="0" y="20778"/>
              <wp:lineTo x="21555" y="20778"/>
              <wp:lineTo x="21555" y="0"/>
              <wp:lineTo x="0" y="0"/>
            </wp:wrapPolygon>
          </wp:wrapThrough>
          <wp:docPr id="4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0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page" w:tblpX="1732" w:tblpY="1137"/>
      <w:tblW w:w="4671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55"/>
    </w:tblGrid>
    <w:tr w:rsidR="00C050EA" w:rsidRPr="0025191F" w:rsidTr="00275435">
      <w:trPr>
        <w:trHeight w:val="322"/>
      </w:trPr>
      <w:tc>
        <w:tcPr>
          <w:tcW w:w="5000" w:type="pct"/>
        </w:tcPr>
        <w:p w:rsidR="00C050EA" w:rsidRPr="0025191F" w:rsidRDefault="00BD3C5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-15861382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-934720</wp:posOffset>
          </wp:positionV>
          <wp:extent cx="7559675" cy="956310"/>
          <wp:effectExtent l="0" t="0" r="9525" b="8890"/>
          <wp:wrapNone/>
          <wp:docPr id="4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56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1105"/>
      <w:tblW w:w="4367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999"/>
    </w:tblGrid>
    <w:tr w:rsidR="00C050EA" w:rsidRPr="0025191F" w:rsidTr="00E4368D">
      <w:trPr>
        <w:trHeight w:val="79"/>
      </w:trPr>
      <w:tc>
        <w:tcPr>
          <w:tcW w:w="5000" w:type="pct"/>
        </w:tcPr>
        <w:p w:rsidR="00C050EA" w:rsidRPr="0025191F" w:rsidRDefault="00BD3C55" w:rsidP="00E4368D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Style w:val="En-tteCar"/>
              </w:rPr>
              <w:alias w:val="Title"/>
              <w:id w:val="175008080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rStyle w:val="En-tteCar"/>
              </w:rPr>
            </w:sdtEndPr>
            <w:sdtContent>
              <w:r w:rsidR="004C4894">
                <w:rPr>
                  <w:rStyle w:val="En-tteCar"/>
                </w:rPr>
                <w:t>Meteor</w:t>
              </w:r>
            </w:sdtContent>
          </w:sdt>
        </w:p>
      </w:tc>
    </w:tr>
  </w:tbl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-935991</wp:posOffset>
          </wp:positionV>
          <wp:extent cx="7559675" cy="942975"/>
          <wp:effectExtent l="0" t="0" r="0" b="0"/>
          <wp:wrapNone/>
          <wp:docPr id="4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942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0EA" w:rsidRDefault="00C050EA" w:rsidP="00E4368D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-1260475</wp:posOffset>
          </wp:positionV>
          <wp:extent cx="7631430" cy="10798175"/>
          <wp:effectExtent l="0" t="0" r="0" b="0"/>
          <wp:wrapNone/>
          <wp:docPr id="8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Long-A4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1430" cy="1079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DEEB0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829C0EE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4B6CE8A0"/>
    <w:lvl w:ilvl="0">
      <w:start w:val="1"/>
      <w:numFmt w:val="bullet"/>
      <w:pStyle w:val="Listepuces4"/>
      <w:lvlText w:val="o"/>
      <w:lvlJc w:val="left"/>
      <w:pPr>
        <w:ind w:left="1209" w:hanging="360"/>
      </w:pPr>
      <w:rPr>
        <w:rFonts w:ascii="Courier New" w:hAnsi="Courier New" w:hint="default"/>
      </w:rPr>
    </w:lvl>
  </w:abstractNum>
  <w:abstractNum w:abstractNumId="3" w15:restartNumberingAfterBreak="0">
    <w:nsid w:val="FFFFFF82"/>
    <w:multiLevelType w:val="singleLevel"/>
    <w:tmpl w:val="034CCAC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04E975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D8B8A84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076134"/>
    <w:multiLevelType w:val="hybridMultilevel"/>
    <w:tmpl w:val="C71287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B169A"/>
    <w:multiLevelType w:val="hybridMultilevel"/>
    <w:tmpl w:val="9D04442C"/>
    <w:lvl w:ilvl="0" w:tplc="55A62B5A">
      <w:start w:val="1"/>
      <w:numFmt w:val="decimal"/>
      <w:pStyle w:val="Table"/>
      <w:lvlText w:val="Table %1."/>
      <w:lvlJc w:val="left"/>
      <w:pPr>
        <w:tabs>
          <w:tab w:val="num" w:pos="5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36B84"/>
    <w:multiLevelType w:val="hybridMultilevel"/>
    <w:tmpl w:val="71067AB4"/>
    <w:lvl w:ilvl="0" w:tplc="9468C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5FE"/>
    <w:multiLevelType w:val="hybridMultilevel"/>
    <w:tmpl w:val="E0883E10"/>
    <w:lvl w:ilvl="0" w:tplc="4D6474D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6C6A"/>
    <w:multiLevelType w:val="hybridMultilevel"/>
    <w:tmpl w:val="607ABFA4"/>
    <w:lvl w:ilvl="0" w:tplc="6AB295F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44E398">
      <w:start w:val="1"/>
      <w:numFmt w:val="bullet"/>
      <w:pStyle w:val="Requiremen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7FE2384">
      <w:start w:val="133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1E5706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4" w:tplc="1D18999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002A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BF022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D2820A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B668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9E1CF2"/>
    <w:multiLevelType w:val="hybridMultilevel"/>
    <w:tmpl w:val="E6DC3510"/>
    <w:lvl w:ilvl="0" w:tplc="9BACB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B7B74"/>
    <w:multiLevelType w:val="hybridMultilevel"/>
    <w:tmpl w:val="D304F8AE"/>
    <w:lvl w:ilvl="0" w:tplc="B2A88534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34C33"/>
    <w:multiLevelType w:val="hybridMultilevel"/>
    <w:tmpl w:val="66EA7740"/>
    <w:lvl w:ilvl="0" w:tplc="F3A6D016">
      <w:start w:val="1"/>
      <w:numFmt w:val="decimal"/>
      <w:pStyle w:val="Lgende"/>
      <w:lvlText w:val="Figure %1."/>
      <w:lvlJc w:val="left"/>
      <w:pPr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04C61"/>
    <w:multiLevelType w:val="multilevel"/>
    <w:tmpl w:val="0304FCEA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2"/>
  </w:num>
  <w:num w:numId="8">
    <w:abstractNumId w:val="7"/>
  </w:num>
  <w:num w:numId="9">
    <w:abstractNumId w:val="13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doNotDisplayPageBoundaries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UxNjQwszA2tTBQ0lEKTi0uzszPAykwqgUASb2HniwAAAA="/>
  </w:docVars>
  <w:rsids>
    <w:rsidRoot w:val="00EA19A2"/>
    <w:rsid w:val="00005BEE"/>
    <w:rsid w:val="00005FF6"/>
    <w:rsid w:val="00017436"/>
    <w:rsid w:val="00022DC0"/>
    <w:rsid w:val="000350F5"/>
    <w:rsid w:val="00037FDB"/>
    <w:rsid w:val="00062514"/>
    <w:rsid w:val="00077E46"/>
    <w:rsid w:val="000803A3"/>
    <w:rsid w:val="000869D8"/>
    <w:rsid w:val="00086E18"/>
    <w:rsid w:val="0009211F"/>
    <w:rsid w:val="000A0905"/>
    <w:rsid w:val="000D40D4"/>
    <w:rsid w:val="000D68D5"/>
    <w:rsid w:val="000E764D"/>
    <w:rsid w:val="000F7952"/>
    <w:rsid w:val="00101FF8"/>
    <w:rsid w:val="00106255"/>
    <w:rsid w:val="00120968"/>
    <w:rsid w:val="00131148"/>
    <w:rsid w:val="001338FD"/>
    <w:rsid w:val="00135D49"/>
    <w:rsid w:val="00140280"/>
    <w:rsid w:val="00146965"/>
    <w:rsid w:val="001651C5"/>
    <w:rsid w:val="0016621E"/>
    <w:rsid w:val="001771E2"/>
    <w:rsid w:val="00184460"/>
    <w:rsid w:val="00184BFF"/>
    <w:rsid w:val="0018527B"/>
    <w:rsid w:val="001A0014"/>
    <w:rsid w:val="001A4C5D"/>
    <w:rsid w:val="001B7055"/>
    <w:rsid w:val="001C0923"/>
    <w:rsid w:val="001C1A59"/>
    <w:rsid w:val="001C484E"/>
    <w:rsid w:val="001D1ACC"/>
    <w:rsid w:val="001D40D1"/>
    <w:rsid w:val="001E157A"/>
    <w:rsid w:val="001F7B1E"/>
    <w:rsid w:val="002059C1"/>
    <w:rsid w:val="00213B50"/>
    <w:rsid w:val="00214701"/>
    <w:rsid w:val="002170B6"/>
    <w:rsid w:val="002308C0"/>
    <w:rsid w:val="00233851"/>
    <w:rsid w:val="002372DB"/>
    <w:rsid w:val="00242205"/>
    <w:rsid w:val="00244957"/>
    <w:rsid w:val="00250ADE"/>
    <w:rsid w:val="002526E5"/>
    <w:rsid w:val="00267832"/>
    <w:rsid w:val="00275435"/>
    <w:rsid w:val="00284F48"/>
    <w:rsid w:val="002961DE"/>
    <w:rsid w:val="002A7BCD"/>
    <w:rsid w:val="002B0650"/>
    <w:rsid w:val="002B2375"/>
    <w:rsid w:val="002B5215"/>
    <w:rsid w:val="002B5D5B"/>
    <w:rsid w:val="002D1255"/>
    <w:rsid w:val="002D343B"/>
    <w:rsid w:val="002D676F"/>
    <w:rsid w:val="002E0D2C"/>
    <w:rsid w:val="002E7BB0"/>
    <w:rsid w:val="002F6BFA"/>
    <w:rsid w:val="00305352"/>
    <w:rsid w:val="00325392"/>
    <w:rsid w:val="0033701F"/>
    <w:rsid w:val="00352A17"/>
    <w:rsid w:val="00353673"/>
    <w:rsid w:val="00363541"/>
    <w:rsid w:val="0037054C"/>
    <w:rsid w:val="00381624"/>
    <w:rsid w:val="00390541"/>
    <w:rsid w:val="00392E70"/>
    <w:rsid w:val="00394DD6"/>
    <w:rsid w:val="00396834"/>
    <w:rsid w:val="003A3CEC"/>
    <w:rsid w:val="003A44A0"/>
    <w:rsid w:val="003B7F75"/>
    <w:rsid w:val="003D7C08"/>
    <w:rsid w:val="003E291F"/>
    <w:rsid w:val="003F5BD2"/>
    <w:rsid w:val="00401763"/>
    <w:rsid w:val="0040764F"/>
    <w:rsid w:val="0042379A"/>
    <w:rsid w:val="00430730"/>
    <w:rsid w:val="00433570"/>
    <w:rsid w:val="00460D59"/>
    <w:rsid w:val="00470E9A"/>
    <w:rsid w:val="004772FA"/>
    <w:rsid w:val="0048321B"/>
    <w:rsid w:val="00485F0B"/>
    <w:rsid w:val="00485F12"/>
    <w:rsid w:val="00485F94"/>
    <w:rsid w:val="004A56E1"/>
    <w:rsid w:val="004C437A"/>
    <w:rsid w:val="004C4894"/>
    <w:rsid w:val="004D5CB0"/>
    <w:rsid w:val="004E012B"/>
    <w:rsid w:val="004E4278"/>
    <w:rsid w:val="004F1ADF"/>
    <w:rsid w:val="004F1DBA"/>
    <w:rsid w:val="00505E3F"/>
    <w:rsid w:val="00520D1A"/>
    <w:rsid w:val="00522586"/>
    <w:rsid w:val="005365ED"/>
    <w:rsid w:val="00552650"/>
    <w:rsid w:val="005614CF"/>
    <w:rsid w:val="0056663D"/>
    <w:rsid w:val="005811EF"/>
    <w:rsid w:val="0058264C"/>
    <w:rsid w:val="005916EA"/>
    <w:rsid w:val="005B320C"/>
    <w:rsid w:val="005C3EEC"/>
    <w:rsid w:val="005C5C4B"/>
    <w:rsid w:val="005D3041"/>
    <w:rsid w:val="005D7FF0"/>
    <w:rsid w:val="00600692"/>
    <w:rsid w:val="006030B2"/>
    <w:rsid w:val="00607A89"/>
    <w:rsid w:val="00623ED0"/>
    <w:rsid w:val="00631971"/>
    <w:rsid w:val="0063605C"/>
    <w:rsid w:val="00645F3B"/>
    <w:rsid w:val="0065098C"/>
    <w:rsid w:val="006739B5"/>
    <w:rsid w:val="00676684"/>
    <w:rsid w:val="00680FEE"/>
    <w:rsid w:val="00687AEC"/>
    <w:rsid w:val="00694F6E"/>
    <w:rsid w:val="006B0D82"/>
    <w:rsid w:val="006E2F31"/>
    <w:rsid w:val="006E5A5B"/>
    <w:rsid w:val="00703359"/>
    <w:rsid w:val="00706528"/>
    <w:rsid w:val="00717ACA"/>
    <w:rsid w:val="00753802"/>
    <w:rsid w:val="00770DC2"/>
    <w:rsid w:val="00774EDA"/>
    <w:rsid w:val="0077547A"/>
    <w:rsid w:val="00780FA6"/>
    <w:rsid w:val="00791B2F"/>
    <w:rsid w:val="00793C18"/>
    <w:rsid w:val="00795F30"/>
    <w:rsid w:val="007A52E4"/>
    <w:rsid w:val="007B19C3"/>
    <w:rsid w:val="007B2995"/>
    <w:rsid w:val="007C352B"/>
    <w:rsid w:val="007D6E91"/>
    <w:rsid w:val="007E05EE"/>
    <w:rsid w:val="007E21FC"/>
    <w:rsid w:val="007E6F59"/>
    <w:rsid w:val="007F277F"/>
    <w:rsid w:val="007F7169"/>
    <w:rsid w:val="007F756E"/>
    <w:rsid w:val="0080441E"/>
    <w:rsid w:val="008055F3"/>
    <w:rsid w:val="00806018"/>
    <w:rsid w:val="00823BF7"/>
    <w:rsid w:val="008540A5"/>
    <w:rsid w:val="00864137"/>
    <w:rsid w:val="00880AB8"/>
    <w:rsid w:val="00896DEA"/>
    <w:rsid w:val="008C6A66"/>
    <w:rsid w:val="008D41BE"/>
    <w:rsid w:val="008F7A6C"/>
    <w:rsid w:val="0091292F"/>
    <w:rsid w:val="00924490"/>
    <w:rsid w:val="009355B9"/>
    <w:rsid w:val="00935C8C"/>
    <w:rsid w:val="009453BA"/>
    <w:rsid w:val="00947F05"/>
    <w:rsid w:val="0095424B"/>
    <w:rsid w:val="00957846"/>
    <w:rsid w:val="00962CE3"/>
    <w:rsid w:val="0096383C"/>
    <w:rsid w:val="009650FE"/>
    <w:rsid w:val="00974B40"/>
    <w:rsid w:val="00994ED9"/>
    <w:rsid w:val="00996807"/>
    <w:rsid w:val="009B6B70"/>
    <w:rsid w:val="009C7454"/>
    <w:rsid w:val="009D455B"/>
    <w:rsid w:val="009E37EE"/>
    <w:rsid w:val="00A17C07"/>
    <w:rsid w:val="00A2272A"/>
    <w:rsid w:val="00A228DF"/>
    <w:rsid w:val="00A24259"/>
    <w:rsid w:val="00A34DF2"/>
    <w:rsid w:val="00A3606B"/>
    <w:rsid w:val="00A41FDF"/>
    <w:rsid w:val="00A53775"/>
    <w:rsid w:val="00A61254"/>
    <w:rsid w:val="00A612C7"/>
    <w:rsid w:val="00A70B5D"/>
    <w:rsid w:val="00A73FB8"/>
    <w:rsid w:val="00A77930"/>
    <w:rsid w:val="00A92D4A"/>
    <w:rsid w:val="00AA081E"/>
    <w:rsid w:val="00AD3086"/>
    <w:rsid w:val="00AE79B9"/>
    <w:rsid w:val="00AE7C85"/>
    <w:rsid w:val="00AF33FB"/>
    <w:rsid w:val="00B016E9"/>
    <w:rsid w:val="00B124ED"/>
    <w:rsid w:val="00B13EB0"/>
    <w:rsid w:val="00B151E6"/>
    <w:rsid w:val="00B20144"/>
    <w:rsid w:val="00B21281"/>
    <w:rsid w:val="00B22E74"/>
    <w:rsid w:val="00B24181"/>
    <w:rsid w:val="00B25A42"/>
    <w:rsid w:val="00B3114C"/>
    <w:rsid w:val="00B43996"/>
    <w:rsid w:val="00B53D37"/>
    <w:rsid w:val="00B56394"/>
    <w:rsid w:val="00B5732D"/>
    <w:rsid w:val="00B612F1"/>
    <w:rsid w:val="00B62EA7"/>
    <w:rsid w:val="00B65A16"/>
    <w:rsid w:val="00B6681A"/>
    <w:rsid w:val="00B66F98"/>
    <w:rsid w:val="00B76E13"/>
    <w:rsid w:val="00B82494"/>
    <w:rsid w:val="00B858B4"/>
    <w:rsid w:val="00B87047"/>
    <w:rsid w:val="00B91E6A"/>
    <w:rsid w:val="00B94D97"/>
    <w:rsid w:val="00BA3553"/>
    <w:rsid w:val="00BB3AB6"/>
    <w:rsid w:val="00BB441E"/>
    <w:rsid w:val="00BC7213"/>
    <w:rsid w:val="00BD3C55"/>
    <w:rsid w:val="00BD669B"/>
    <w:rsid w:val="00BE063B"/>
    <w:rsid w:val="00BE0F4B"/>
    <w:rsid w:val="00C04B28"/>
    <w:rsid w:val="00C050EA"/>
    <w:rsid w:val="00C10D3D"/>
    <w:rsid w:val="00C35CB5"/>
    <w:rsid w:val="00C51063"/>
    <w:rsid w:val="00C5225D"/>
    <w:rsid w:val="00C6736C"/>
    <w:rsid w:val="00C83A1C"/>
    <w:rsid w:val="00C86DDF"/>
    <w:rsid w:val="00CA2014"/>
    <w:rsid w:val="00CA2714"/>
    <w:rsid w:val="00CA659C"/>
    <w:rsid w:val="00CB4475"/>
    <w:rsid w:val="00CB5B58"/>
    <w:rsid w:val="00CC024C"/>
    <w:rsid w:val="00CC0A08"/>
    <w:rsid w:val="00CE1A81"/>
    <w:rsid w:val="00D1600A"/>
    <w:rsid w:val="00D22180"/>
    <w:rsid w:val="00D23D55"/>
    <w:rsid w:val="00D33705"/>
    <w:rsid w:val="00D34AB1"/>
    <w:rsid w:val="00D61141"/>
    <w:rsid w:val="00D64B2D"/>
    <w:rsid w:val="00D659CB"/>
    <w:rsid w:val="00D71088"/>
    <w:rsid w:val="00D9750F"/>
    <w:rsid w:val="00DA1A45"/>
    <w:rsid w:val="00DA222D"/>
    <w:rsid w:val="00DB0956"/>
    <w:rsid w:val="00DB5A68"/>
    <w:rsid w:val="00DD077A"/>
    <w:rsid w:val="00DD68D5"/>
    <w:rsid w:val="00DE4F32"/>
    <w:rsid w:val="00DE7B44"/>
    <w:rsid w:val="00DF59E3"/>
    <w:rsid w:val="00DF5CFB"/>
    <w:rsid w:val="00E00EDD"/>
    <w:rsid w:val="00E050CF"/>
    <w:rsid w:val="00E07AF8"/>
    <w:rsid w:val="00E13BAB"/>
    <w:rsid w:val="00E2526B"/>
    <w:rsid w:val="00E2649C"/>
    <w:rsid w:val="00E317FD"/>
    <w:rsid w:val="00E334F1"/>
    <w:rsid w:val="00E35BDB"/>
    <w:rsid w:val="00E421C5"/>
    <w:rsid w:val="00E4368D"/>
    <w:rsid w:val="00E461A5"/>
    <w:rsid w:val="00E71F29"/>
    <w:rsid w:val="00E82C94"/>
    <w:rsid w:val="00E8391F"/>
    <w:rsid w:val="00E922B4"/>
    <w:rsid w:val="00E9505D"/>
    <w:rsid w:val="00EA19A2"/>
    <w:rsid w:val="00EA3F19"/>
    <w:rsid w:val="00EA4DBD"/>
    <w:rsid w:val="00ED78FF"/>
    <w:rsid w:val="00EE5BF3"/>
    <w:rsid w:val="00EF01C6"/>
    <w:rsid w:val="00EF398F"/>
    <w:rsid w:val="00EF510C"/>
    <w:rsid w:val="00F07C37"/>
    <w:rsid w:val="00F14E44"/>
    <w:rsid w:val="00F1716A"/>
    <w:rsid w:val="00F21E7E"/>
    <w:rsid w:val="00F2292E"/>
    <w:rsid w:val="00F36975"/>
    <w:rsid w:val="00F61755"/>
    <w:rsid w:val="00F702C8"/>
    <w:rsid w:val="00F81BF7"/>
    <w:rsid w:val="00F92D40"/>
    <w:rsid w:val="00FB317B"/>
    <w:rsid w:val="00F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91C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68D"/>
    <w:pPr>
      <w:spacing w:after="100"/>
      <w:jc w:val="both"/>
    </w:pPr>
    <w:rPr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676684"/>
    <w:pPr>
      <w:keepNext/>
      <w:keepLines/>
      <w:numPr>
        <w:numId w:val="12"/>
      </w:numPr>
      <w:spacing w:before="360"/>
      <w:jc w:val="left"/>
      <w:outlineLvl w:val="0"/>
    </w:pPr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6684"/>
    <w:pPr>
      <w:keepNext/>
      <w:keepLines/>
      <w:numPr>
        <w:ilvl w:val="1"/>
        <w:numId w:val="12"/>
      </w:numPr>
      <w:spacing w:before="320"/>
      <w:jc w:val="left"/>
      <w:outlineLvl w:val="1"/>
    </w:pPr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6684"/>
    <w:pPr>
      <w:keepNext/>
      <w:keepLines/>
      <w:numPr>
        <w:ilvl w:val="2"/>
        <w:numId w:val="12"/>
      </w:numPr>
      <w:spacing w:before="260"/>
      <w:jc w:val="left"/>
      <w:outlineLvl w:val="2"/>
    </w:pPr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6F59"/>
    <w:pPr>
      <w:keepNext/>
      <w:keepLines/>
      <w:spacing w:before="220"/>
      <w:jc w:val="left"/>
      <w:outlineLvl w:val="3"/>
    </w:pPr>
    <w:rPr>
      <w:rFonts w:ascii="HelveticaNeueLT Std Med Cn" w:eastAsiaTheme="majorEastAsia" w:hAnsi="HelveticaNeueLT Std Med Cn" w:cstheme="majorBidi"/>
      <w:sz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858B4"/>
    <w:pPr>
      <w:keepNext/>
      <w:keepLines/>
      <w:spacing w:before="440"/>
      <w:jc w:val="left"/>
      <w:outlineLvl w:val="4"/>
    </w:pPr>
    <w:rPr>
      <w:rFonts w:ascii="HelveticaNeueLT Std Med Cn" w:eastAsiaTheme="majorEastAsia" w:hAnsi="HelveticaNeueLT Std Med Cn" w:cstheme="majorBidi"/>
      <w:cap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A3F19"/>
    <w:pPr>
      <w:keepNext/>
      <w:keepLines/>
      <w:spacing w:before="420"/>
      <w:jc w:val="left"/>
      <w:outlineLvl w:val="5"/>
    </w:pPr>
    <w:rPr>
      <w:rFonts w:ascii="HelveticaNeueLT Std Med Cn" w:eastAsiaTheme="majorEastAsia" w:hAnsi="HelveticaNeueLT Std Med Cn" w:cstheme="majorBidi"/>
      <w:i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1FDF"/>
    <w:pPr>
      <w:keepNext/>
      <w:keepLines/>
      <w:spacing w:before="480" w:after="0"/>
      <w:jc w:val="left"/>
      <w:outlineLvl w:val="6"/>
    </w:pPr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1FDF"/>
    <w:pPr>
      <w:keepNext/>
      <w:keepLines/>
      <w:spacing w:after="0"/>
      <w:outlineLvl w:val="7"/>
    </w:pPr>
    <w:rPr>
      <w:rFonts w:ascii="HelveticaNeueLT Std Med Cn" w:eastAsiaTheme="majorEastAsia" w:hAnsi="HelveticaNeueLT Std Med Cn" w:cstheme="majorBidi"/>
      <w:sz w:val="26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22586"/>
    <w:pPr>
      <w:keepNext/>
      <w:keepLines/>
      <w:spacing w:after="0"/>
      <w:jc w:val="left"/>
      <w:outlineLvl w:val="8"/>
    </w:pPr>
    <w:rPr>
      <w:rFonts w:eastAsiaTheme="majorEastAsia" w:cstheme="majorBidi"/>
      <w:iCs/>
      <w:color w:val="F2F2F2" w:themeColor="background1" w:themeShade="F2"/>
      <w:sz w:val="24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6684"/>
    <w:rPr>
      <w:rFonts w:ascii="HelveticaNeueLT Std Med Cn" w:eastAsiaTheme="majorEastAsia" w:hAnsi="HelveticaNeueLT Std Med Cn" w:cstheme="majorBidi"/>
      <w:color w:val="CE1126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76684"/>
    <w:rPr>
      <w:rFonts w:ascii="HelveticaNeueLT Std Med Cn" w:eastAsiaTheme="majorEastAsia" w:hAnsi="HelveticaNeueLT Std Med Cn" w:cstheme="majorBidi"/>
      <w:color w:val="CE1126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76684"/>
    <w:rPr>
      <w:rFonts w:ascii="HelveticaNeueLT Std Med Cn" w:eastAsiaTheme="majorEastAsia" w:hAnsi="HelveticaNeueLT Std Med Cn" w:cstheme="majorBidi"/>
      <w:color w:val="CE1126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E6F59"/>
    <w:rPr>
      <w:rFonts w:ascii="HelveticaNeueLT Std Med Cn" w:eastAsiaTheme="majorEastAsia" w:hAnsi="HelveticaNeueLT Std Med Cn" w:cstheme="majorBidi"/>
    </w:rPr>
  </w:style>
  <w:style w:type="character" w:customStyle="1" w:styleId="Titre5Car">
    <w:name w:val="Titre 5 Car"/>
    <w:basedOn w:val="Policepardfaut"/>
    <w:link w:val="Titre5"/>
    <w:uiPriority w:val="9"/>
    <w:rsid w:val="00B858B4"/>
    <w:rPr>
      <w:rFonts w:ascii="HelveticaNeueLT Std Med Cn" w:eastAsiaTheme="majorEastAsia" w:hAnsi="HelveticaNeueLT Std Med Cn" w:cstheme="majorBidi"/>
      <w:cap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A3F19"/>
    <w:rPr>
      <w:rFonts w:ascii="HelveticaNeueLT Std Med Cn" w:eastAsiaTheme="majorEastAsia" w:hAnsi="HelveticaNeueLT Std Med Cn" w:cstheme="majorBidi"/>
      <w:iCs/>
      <w:sz w:val="18"/>
    </w:rPr>
  </w:style>
  <w:style w:type="character" w:customStyle="1" w:styleId="Titre7Car">
    <w:name w:val="Titre 7 Car"/>
    <w:basedOn w:val="Policepardfaut"/>
    <w:link w:val="Titre7"/>
    <w:uiPriority w:val="9"/>
    <w:rsid w:val="00A41FDF"/>
    <w:rPr>
      <w:rFonts w:ascii="HelveticaNeueLT Std Med Cn" w:eastAsiaTheme="majorEastAsia" w:hAnsi="HelveticaNeueLT Std Med Cn" w:cstheme="majorBidi"/>
      <w:iCs/>
      <w:color w:val="FFFFFF" w:themeColor="background1"/>
      <w:sz w:val="36"/>
    </w:rPr>
  </w:style>
  <w:style w:type="character" w:customStyle="1" w:styleId="Titre8Car">
    <w:name w:val="Titre 8 Car"/>
    <w:basedOn w:val="Policepardfaut"/>
    <w:link w:val="Titre8"/>
    <w:uiPriority w:val="9"/>
    <w:rsid w:val="00A41FDF"/>
    <w:rPr>
      <w:rFonts w:ascii="HelveticaNeueLT Std Med Cn" w:eastAsiaTheme="majorEastAsia" w:hAnsi="HelveticaNeueLT Std Med Cn" w:cstheme="majorBidi"/>
      <w:sz w:val="26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22586"/>
    <w:rPr>
      <w:rFonts w:eastAsiaTheme="majorEastAsia" w:cstheme="majorBidi"/>
      <w:iCs/>
      <w:color w:val="F2F2F2" w:themeColor="background1" w:themeShade="F2"/>
      <w:sz w:val="24"/>
      <w:szCs w:val="20"/>
    </w:rPr>
  </w:style>
  <w:style w:type="paragraph" w:styleId="En-tte">
    <w:name w:val="header"/>
    <w:basedOn w:val="Normal"/>
    <w:link w:val="En-tteCar"/>
    <w:autoRedefine/>
    <w:uiPriority w:val="99"/>
    <w:unhideWhenUsed/>
    <w:qFormat/>
    <w:rsid w:val="0080441E"/>
    <w:pPr>
      <w:tabs>
        <w:tab w:val="center" w:pos="4680"/>
        <w:tab w:val="right" w:pos="9360"/>
      </w:tabs>
      <w:spacing w:after="0" w:line="240" w:lineRule="auto"/>
      <w:jc w:val="right"/>
    </w:pPr>
    <w:rPr>
      <w:caps/>
      <w:color w:val="FFFFFF" w:themeColor="background1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80441E"/>
    <w:rPr>
      <w:caps/>
      <w:color w:val="FFFFFF" w:themeColor="background1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9750F"/>
    <w:pPr>
      <w:tabs>
        <w:tab w:val="center" w:pos="4680"/>
        <w:tab w:val="right" w:pos="9360"/>
      </w:tabs>
      <w:spacing w:after="0" w:line="240" w:lineRule="auto"/>
      <w:jc w:val="right"/>
    </w:pPr>
    <w:rPr>
      <w:color w:val="CE1126"/>
      <w:sz w:val="24"/>
    </w:rPr>
  </w:style>
  <w:style w:type="character" w:customStyle="1" w:styleId="PieddepageCar">
    <w:name w:val="Pied de page Car"/>
    <w:basedOn w:val="Policepardfaut"/>
    <w:link w:val="Pieddepage"/>
    <w:uiPriority w:val="99"/>
    <w:rsid w:val="00D9750F"/>
    <w:rPr>
      <w:color w:val="CE1126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631971"/>
    <w:pPr>
      <w:spacing w:before="5400" w:after="400"/>
      <w:ind w:left="567"/>
      <w:contextualSpacing/>
      <w:jc w:val="left"/>
    </w:pPr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character" w:customStyle="1" w:styleId="TitreCar">
    <w:name w:val="Titre Car"/>
    <w:basedOn w:val="Policepardfaut"/>
    <w:link w:val="Titre"/>
    <w:uiPriority w:val="10"/>
    <w:rsid w:val="00631971"/>
    <w:rPr>
      <w:rFonts w:ascii="HelveticaNeueLT Std Lt Cn" w:eastAsiaTheme="majorEastAsia" w:hAnsi="HelveticaNeueLT Std Lt Cn" w:cstheme="majorBidi"/>
      <w:caps/>
      <w:color w:val="CE1126"/>
      <w:spacing w:val="5"/>
      <w:kern w:val="28"/>
      <w:sz w:val="72"/>
      <w:szCs w:val="10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6EA"/>
    <w:pPr>
      <w:numPr>
        <w:ilvl w:val="1"/>
      </w:numPr>
      <w:ind w:left="567"/>
      <w:jc w:val="left"/>
    </w:pPr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916EA"/>
    <w:rPr>
      <w:rFonts w:ascii="HelveticaNeueLT Std Lt Cn" w:eastAsiaTheme="majorEastAsia" w:hAnsi="HelveticaNeueLT Std Lt Cn" w:cstheme="majorBidi"/>
      <w:iCs/>
      <w:color w:val="1B4298"/>
      <w:spacing w:val="15"/>
      <w:sz w:val="40"/>
      <w:szCs w:val="24"/>
    </w:rPr>
  </w:style>
  <w:style w:type="character" w:styleId="Accentuationlgre">
    <w:name w:val="Subtle Emphasis"/>
    <w:basedOn w:val="Policepardfaut"/>
    <w:uiPriority w:val="19"/>
    <w:qFormat/>
    <w:rsid w:val="00140280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1C484E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1C484E"/>
    <w:rPr>
      <w:b/>
      <w:bCs/>
      <w:i/>
      <w:iCs/>
      <w:color w:val="4F81BD" w:themeColor="accent1"/>
    </w:rPr>
  </w:style>
  <w:style w:type="paragraph" w:styleId="Signature">
    <w:name w:val="Signature"/>
    <w:basedOn w:val="Normal"/>
    <w:link w:val="SignatureCar"/>
    <w:uiPriority w:val="99"/>
    <w:unhideWhenUsed/>
    <w:rsid w:val="00B66F98"/>
    <w:pPr>
      <w:spacing w:before="200" w:after="0" w:line="240" w:lineRule="auto"/>
      <w:ind w:left="567"/>
      <w:jc w:val="left"/>
    </w:pPr>
    <w:rPr>
      <w:sz w:val="30"/>
    </w:rPr>
  </w:style>
  <w:style w:type="character" w:customStyle="1" w:styleId="SignatureCar">
    <w:name w:val="Signature Car"/>
    <w:basedOn w:val="Policepardfaut"/>
    <w:link w:val="Signature"/>
    <w:uiPriority w:val="99"/>
    <w:rsid w:val="00B66F98"/>
    <w:rPr>
      <w:sz w:val="30"/>
    </w:rPr>
  </w:style>
  <w:style w:type="paragraph" w:styleId="Listepuces">
    <w:name w:val="List Bullet"/>
    <w:basedOn w:val="Normal"/>
    <w:uiPriority w:val="99"/>
    <w:unhideWhenUsed/>
    <w:rsid w:val="0095784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623ED0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957846"/>
    <w:pPr>
      <w:numPr>
        <w:numId w:val="2"/>
      </w:numPr>
      <w:contextualSpacing/>
    </w:pPr>
  </w:style>
  <w:style w:type="character" w:styleId="Numrodeligne">
    <w:name w:val="line number"/>
    <w:basedOn w:val="Policepardfaut"/>
    <w:uiPriority w:val="99"/>
    <w:unhideWhenUsed/>
    <w:rsid w:val="00957846"/>
  </w:style>
  <w:style w:type="paragraph" w:styleId="Liste">
    <w:name w:val="List"/>
    <w:basedOn w:val="Normal"/>
    <w:uiPriority w:val="99"/>
    <w:unhideWhenUsed/>
    <w:rsid w:val="00957846"/>
    <w:pPr>
      <w:ind w:left="283" w:hanging="283"/>
      <w:contextualSpacing/>
    </w:pPr>
  </w:style>
  <w:style w:type="paragraph" w:styleId="Liste4">
    <w:name w:val="List 4"/>
    <w:basedOn w:val="Normal"/>
    <w:uiPriority w:val="99"/>
    <w:unhideWhenUsed/>
    <w:rsid w:val="00957846"/>
    <w:pPr>
      <w:ind w:left="1132" w:hanging="283"/>
      <w:contextualSpacing/>
    </w:pPr>
  </w:style>
  <w:style w:type="paragraph" w:styleId="Listepuces4">
    <w:name w:val="List Bullet 4"/>
    <w:basedOn w:val="Normal"/>
    <w:uiPriority w:val="99"/>
    <w:unhideWhenUsed/>
    <w:rsid w:val="00957846"/>
    <w:pPr>
      <w:numPr>
        <w:numId w:val="3"/>
      </w:numPr>
      <w:tabs>
        <w:tab w:val="num" w:pos="1209"/>
      </w:tabs>
      <w:contextualSpacing/>
    </w:pPr>
  </w:style>
  <w:style w:type="character" w:styleId="lev">
    <w:name w:val="Strong"/>
    <w:basedOn w:val="Policepardfaut"/>
    <w:uiPriority w:val="22"/>
    <w:qFormat/>
    <w:rsid w:val="00244957"/>
    <w:rPr>
      <w:b/>
      <w:bCs/>
    </w:rPr>
  </w:style>
  <w:style w:type="paragraph" w:styleId="En-ttedetabledesmatires">
    <w:name w:val="TOC Heading"/>
    <w:next w:val="Normal"/>
    <w:uiPriority w:val="39"/>
    <w:unhideWhenUsed/>
    <w:qFormat/>
    <w:rsid w:val="00B5732D"/>
    <w:pPr>
      <w:pBdr>
        <w:bottom w:val="single" w:sz="4" w:space="1" w:color="CE1126"/>
      </w:pBdr>
      <w:spacing w:before="480" w:after="240"/>
    </w:pPr>
    <w:rPr>
      <w:rFonts w:ascii="HelveticaNeueLT Std Med Cn" w:eastAsiaTheme="majorEastAsia" w:hAnsi="HelveticaNeueLT Std Med Cn" w:cstheme="majorBidi"/>
      <w:caps/>
      <w:color w:val="CE1126"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13BAB"/>
    <w:pPr>
      <w:spacing w:before="120" w:after="0"/>
      <w:jc w:val="left"/>
    </w:pPr>
    <w:rPr>
      <w:rFonts w:ascii="HelveticaNeueLT Std Cn" w:hAnsi="HelveticaNeueLT Std Cn"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43996"/>
    <w:pPr>
      <w:spacing w:after="0"/>
      <w:ind w:left="221"/>
      <w:jc w:val="left"/>
    </w:pPr>
    <w:rPr>
      <w:rFonts w:ascii="HelveticaNeueLT Std Cn" w:hAnsi="HelveticaNeueLT Std Cn"/>
      <w:szCs w:val="18"/>
    </w:rPr>
  </w:style>
  <w:style w:type="paragraph" w:styleId="TM4">
    <w:name w:val="toc 4"/>
    <w:basedOn w:val="Normal"/>
    <w:next w:val="Normal"/>
    <w:autoRedefine/>
    <w:uiPriority w:val="39"/>
    <w:unhideWhenUsed/>
    <w:rsid w:val="00B43996"/>
    <w:pPr>
      <w:spacing w:after="0"/>
      <w:ind w:left="660"/>
      <w:jc w:val="left"/>
    </w:pPr>
    <w:rPr>
      <w:rFonts w:ascii="HelveticaNeueLT Std Cn" w:hAnsi="HelveticaNeueLT Std Cn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43996"/>
    <w:pPr>
      <w:spacing w:after="0"/>
      <w:ind w:left="442"/>
      <w:jc w:val="left"/>
    </w:pPr>
    <w:rPr>
      <w:rFonts w:ascii="HelveticaNeueLT Std Cn" w:hAnsi="HelveticaNeueLT Std Cn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3114C"/>
    <w:pPr>
      <w:spacing w:after="0"/>
      <w:ind w:left="880"/>
      <w:jc w:val="left"/>
    </w:pPr>
    <w:rPr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3114C"/>
    <w:pPr>
      <w:spacing w:after="0"/>
      <w:ind w:left="1100"/>
      <w:jc w:val="left"/>
    </w:pPr>
    <w:rPr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35C8C"/>
    <w:pPr>
      <w:spacing w:after="0"/>
      <w:ind w:left="1320"/>
      <w:jc w:val="left"/>
    </w:pPr>
    <w:rPr>
      <w:szCs w:val="20"/>
    </w:rPr>
  </w:style>
  <w:style w:type="paragraph" w:styleId="Corpsdetexte">
    <w:name w:val="Body Text"/>
    <w:basedOn w:val="Normal"/>
    <w:link w:val="CorpsdetexteCar"/>
    <w:uiPriority w:val="99"/>
    <w:unhideWhenUsed/>
    <w:rsid w:val="0009211F"/>
    <w:pPr>
      <w:jc w:val="left"/>
    </w:pPr>
  </w:style>
  <w:style w:type="character" w:customStyle="1" w:styleId="CorpsdetexteCar">
    <w:name w:val="Corps de texte Car"/>
    <w:basedOn w:val="Policepardfaut"/>
    <w:link w:val="Corpsdetexte"/>
    <w:uiPriority w:val="99"/>
    <w:rsid w:val="0009211F"/>
    <w:rPr>
      <w:sz w:val="18"/>
    </w:rPr>
  </w:style>
  <w:style w:type="paragraph" w:styleId="Corpsdetexte2">
    <w:name w:val="Body Text 2"/>
    <w:basedOn w:val="Normal"/>
    <w:link w:val="Corpsdetexte2Car"/>
    <w:uiPriority w:val="99"/>
    <w:unhideWhenUsed/>
    <w:rsid w:val="00B43996"/>
    <w:rPr>
      <w:sz w:val="14"/>
    </w:rPr>
  </w:style>
  <w:style w:type="character" w:customStyle="1" w:styleId="Corpsdetexte2Car">
    <w:name w:val="Corps de texte 2 Car"/>
    <w:basedOn w:val="Policepardfaut"/>
    <w:link w:val="Corpsdetexte2"/>
    <w:uiPriority w:val="99"/>
    <w:rsid w:val="00B43996"/>
    <w:rPr>
      <w:sz w:val="14"/>
    </w:rPr>
  </w:style>
  <w:style w:type="paragraph" w:styleId="Textedebulles">
    <w:name w:val="Balloon Text"/>
    <w:basedOn w:val="Normal"/>
    <w:link w:val="TextedebullesCar"/>
    <w:uiPriority w:val="99"/>
    <w:unhideWhenUsed/>
    <w:rsid w:val="00B3114C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B3114C"/>
    <w:rPr>
      <w:rFonts w:ascii="Lucida Grande" w:hAnsi="Lucida Grande" w:cs="Lucida Grande"/>
      <w:sz w:val="18"/>
      <w:szCs w:val="18"/>
    </w:rPr>
  </w:style>
  <w:style w:type="paragraph" w:styleId="Normalcentr">
    <w:name w:val="Block Text"/>
    <w:basedOn w:val="Normal"/>
    <w:uiPriority w:val="99"/>
    <w:unhideWhenUsed/>
    <w:rsid w:val="00D9750F"/>
    <w:pPr>
      <w:pBdr>
        <w:top w:val="single" w:sz="6" w:space="10" w:color="1B4298"/>
        <w:left w:val="single" w:sz="6" w:space="10" w:color="1B4298"/>
        <w:bottom w:val="single" w:sz="6" w:space="10" w:color="1B4298"/>
        <w:right w:val="single" w:sz="6" w:space="10" w:color="1B4298"/>
      </w:pBdr>
      <w:spacing w:after="60" w:line="300" w:lineRule="auto"/>
      <w:ind w:left="851" w:right="851"/>
      <w:jc w:val="left"/>
    </w:pPr>
    <w:rPr>
      <w:rFonts w:ascii="Courier New" w:eastAsiaTheme="minorEastAsia" w:hAnsi="Courier New"/>
      <w:iCs/>
      <w:color w:val="1B4298"/>
      <w:sz w:val="16"/>
      <w:szCs w:val="18"/>
    </w:rPr>
  </w:style>
  <w:style w:type="paragraph" w:styleId="Formuledepolitesse">
    <w:name w:val="Closing"/>
    <w:basedOn w:val="Normal"/>
    <w:link w:val="FormuledepolitesseCar"/>
    <w:uiPriority w:val="99"/>
    <w:unhideWhenUsed/>
    <w:rsid w:val="00B3114C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rsid w:val="00B3114C"/>
  </w:style>
  <w:style w:type="paragraph" w:styleId="Lgende">
    <w:name w:val="caption"/>
    <w:basedOn w:val="Normal"/>
    <w:next w:val="Normal"/>
    <w:uiPriority w:val="35"/>
    <w:unhideWhenUsed/>
    <w:rsid w:val="00EF510C"/>
    <w:pPr>
      <w:numPr>
        <w:numId w:val="9"/>
      </w:numPr>
      <w:spacing w:after="200" w:line="240" w:lineRule="auto"/>
    </w:pPr>
    <w:rPr>
      <w:b/>
      <w:bCs/>
      <w:color w:val="1B4298"/>
      <w:sz w:val="16"/>
      <w:szCs w:val="18"/>
    </w:rPr>
  </w:style>
  <w:style w:type="paragraph" w:styleId="Bibliographie">
    <w:name w:val="Bibliography"/>
    <w:basedOn w:val="Normal"/>
    <w:next w:val="Normal"/>
    <w:uiPriority w:val="37"/>
    <w:unhideWhenUsed/>
    <w:rsid w:val="00EA4DBD"/>
  </w:style>
  <w:style w:type="paragraph" w:styleId="NormalWeb">
    <w:name w:val="Normal (Web)"/>
    <w:basedOn w:val="Normal"/>
    <w:uiPriority w:val="99"/>
    <w:semiHidden/>
    <w:unhideWhenUsed/>
    <w:rsid w:val="007F756E"/>
    <w:pPr>
      <w:spacing w:before="100" w:beforeAutospacing="1" w:afterAutospacing="1" w:line="240" w:lineRule="auto"/>
      <w:jc w:val="left"/>
    </w:pPr>
    <w:rPr>
      <w:rFonts w:ascii="Times" w:hAnsi="Times" w:cs="Times New Roman"/>
      <w:szCs w:val="20"/>
    </w:rPr>
  </w:style>
  <w:style w:type="paragraph" w:styleId="Listepuces5">
    <w:name w:val="List Bullet 5"/>
    <w:basedOn w:val="Normal"/>
    <w:uiPriority w:val="99"/>
    <w:unhideWhenUsed/>
    <w:rsid w:val="00D659CB"/>
    <w:pPr>
      <w:numPr>
        <w:numId w:val="4"/>
      </w:numPr>
      <w:contextualSpacing/>
    </w:pPr>
  </w:style>
  <w:style w:type="paragraph" w:customStyle="1" w:styleId="ListHeading1">
    <w:name w:val="List Heading 1"/>
    <w:basedOn w:val="Normal"/>
    <w:next w:val="Normal"/>
    <w:qFormat/>
    <w:rsid w:val="00E4368D"/>
    <w:pPr>
      <w:keepNext/>
      <w:spacing w:before="360"/>
      <w:jc w:val="left"/>
    </w:pPr>
    <w:rPr>
      <w:rFonts w:ascii="HelveticaNeueLT Std Med Cn" w:eastAsia="MS Mincho" w:hAnsi="HelveticaNeueLT Std Med Cn" w:cs="Times New Roman"/>
      <w:color w:val="CC2027"/>
      <w:sz w:val="30"/>
      <w:szCs w:val="36"/>
    </w:rPr>
  </w:style>
  <w:style w:type="paragraph" w:customStyle="1" w:styleId="ListHeading2">
    <w:name w:val="List Heading 2"/>
    <w:basedOn w:val="Normal"/>
    <w:next w:val="Normal"/>
    <w:qFormat/>
    <w:rsid w:val="00BB441E"/>
    <w:pPr>
      <w:keepNext/>
      <w:spacing w:before="32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32"/>
      <w:szCs w:val="32"/>
    </w:rPr>
  </w:style>
  <w:style w:type="paragraph" w:customStyle="1" w:styleId="ListHeading3">
    <w:name w:val="List Heading 3"/>
    <w:basedOn w:val="Normal"/>
    <w:next w:val="Normal"/>
    <w:qFormat/>
    <w:rsid w:val="00BB441E"/>
    <w:pPr>
      <w:spacing w:before="260"/>
      <w:jc w:val="left"/>
    </w:pPr>
    <w:rPr>
      <w:rFonts w:ascii="HelveticaNeueLT Std Med Cn" w:eastAsia="MS Mincho" w:hAnsi="HelveticaNeueLT Std Med Cn" w:cs="Times New Roman"/>
      <w:color w:val="548DD4" w:themeColor="text2" w:themeTint="99"/>
      <w:sz w:val="26"/>
      <w:szCs w:val="26"/>
    </w:rPr>
  </w:style>
  <w:style w:type="paragraph" w:styleId="Listenumros">
    <w:name w:val="List Number"/>
    <w:basedOn w:val="Normal"/>
    <w:uiPriority w:val="99"/>
    <w:unhideWhenUsed/>
    <w:rsid w:val="00184BFF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184BFF"/>
    <w:pPr>
      <w:numPr>
        <w:numId w:val="6"/>
      </w:numPr>
      <w:contextualSpacing/>
    </w:pPr>
  </w:style>
  <w:style w:type="paragraph" w:styleId="TM8">
    <w:name w:val="toc 8"/>
    <w:basedOn w:val="Normal"/>
    <w:next w:val="Normal"/>
    <w:autoRedefine/>
    <w:uiPriority w:val="39"/>
    <w:unhideWhenUsed/>
    <w:rsid w:val="00E13BAB"/>
    <w:pPr>
      <w:spacing w:after="0"/>
      <w:ind w:left="1540"/>
      <w:jc w:val="left"/>
    </w:pPr>
    <w:rPr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E13BAB"/>
    <w:pPr>
      <w:spacing w:after="0"/>
      <w:ind w:left="1760"/>
      <w:jc w:val="left"/>
    </w:pPr>
    <w:rPr>
      <w:szCs w:val="20"/>
    </w:rPr>
  </w:style>
  <w:style w:type="character" w:styleId="Lienhypertexte">
    <w:name w:val="Hyperlink"/>
    <w:basedOn w:val="Policepardfaut"/>
    <w:uiPriority w:val="99"/>
    <w:unhideWhenUsed/>
    <w:rsid w:val="00522586"/>
    <w:rPr>
      <w:color w:val="CE1126"/>
      <w:u w:val="single"/>
    </w:rPr>
  </w:style>
  <w:style w:type="table" w:styleId="Grilledutableau">
    <w:name w:val="Table Grid"/>
    <w:basedOn w:val="TableauNormal"/>
    <w:uiPriority w:val="59"/>
    <w:rsid w:val="003F5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uiPriority w:val="99"/>
    <w:unhideWhenUsed/>
    <w:rsid w:val="004E012B"/>
    <w:pPr>
      <w:spacing w:before="200" w:after="200" w:line="360" w:lineRule="auto"/>
      <w:jc w:val="right"/>
    </w:pPr>
    <w:rPr>
      <w:sz w:val="2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4E012B"/>
    <w:rPr>
      <w:sz w:val="26"/>
      <w:szCs w:val="16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5614C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4E012B"/>
    <w:pPr>
      <w:spacing w:after="120" w:line="480" w:lineRule="auto"/>
      <w:ind w:left="360"/>
      <w:jc w:val="left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4E012B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4E012B"/>
    <w:pPr>
      <w:spacing w:after="120" w:line="240" w:lineRule="auto"/>
      <w:ind w:left="360"/>
      <w:jc w:val="left"/>
    </w:pPr>
    <w:rPr>
      <w:rFonts w:ascii="Times New Roman" w:eastAsia="MS Mincho" w:hAnsi="Times New Roman" w:cs="Times New Roman"/>
      <w:sz w:val="16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5614CF"/>
    <w:rPr>
      <w:rFonts w:ascii="Times New Roman" w:eastAsia="MS Mincho" w:hAnsi="Times New Roman" w:cs="Times New Roman"/>
      <w:sz w:val="16"/>
      <w:szCs w:val="16"/>
      <w:lang w:eastAsia="ja-JP"/>
    </w:rPr>
  </w:style>
  <w:style w:type="paragraph" w:customStyle="1" w:styleId="Chapter">
    <w:name w:val="Chapter"/>
    <w:qFormat/>
    <w:rsid w:val="00DA222D"/>
    <w:pPr>
      <w:pageBreakBefore/>
      <w:spacing w:before="1600" w:after="600"/>
    </w:pPr>
    <w:rPr>
      <w:rFonts w:ascii="HelveticaNeueLT Std Lt Cn" w:eastAsiaTheme="majorEastAsia" w:hAnsi="HelveticaNeueLT Std Lt Cn" w:cstheme="majorBidi"/>
      <w:caps/>
      <w:sz w:val="48"/>
      <w:szCs w:val="48"/>
    </w:rPr>
  </w:style>
  <w:style w:type="paragraph" w:styleId="Listecontinue">
    <w:name w:val="List Continue"/>
    <w:basedOn w:val="Normal"/>
    <w:uiPriority w:val="99"/>
    <w:unhideWhenUsed/>
    <w:rsid w:val="00623ED0"/>
    <w:pPr>
      <w:spacing w:after="120"/>
      <w:ind w:left="283"/>
      <w:contextualSpacing/>
    </w:pPr>
  </w:style>
  <w:style w:type="paragraph" w:customStyle="1" w:styleId="Table">
    <w:name w:val="Table"/>
    <w:basedOn w:val="Lgende"/>
    <w:qFormat/>
    <w:rsid w:val="00EF510C"/>
    <w:pPr>
      <w:numPr>
        <w:numId w:val="8"/>
      </w:numPr>
    </w:pPr>
  </w:style>
  <w:style w:type="table" w:customStyle="1" w:styleId="Trameclaire-Accent11">
    <w:name w:val="Trame claire - Accent 11"/>
    <w:basedOn w:val="TableauNormal"/>
    <w:uiPriority w:val="60"/>
    <w:rsid w:val="005D7FF0"/>
    <w:pPr>
      <w:spacing w:after="0" w:line="240" w:lineRule="auto"/>
    </w:pPr>
    <w:rPr>
      <w:rFonts w:eastAsiaTheme="minorEastAsia"/>
      <w:color w:val="365F91" w:themeColor="accent1" w:themeShade="BF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umrodepage">
    <w:name w:val="page number"/>
    <w:basedOn w:val="Policepardfaut"/>
    <w:uiPriority w:val="99"/>
    <w:semiHidden/>
    <w:unhideWhenUsed/>
    <w:rsid w:val="005D7FF0"/>
  </w:style>
  <w:style w:type="paragraph" w:styleId="Sansinterligne">
    <w:name w:val="No Spacing"/>
    <w:link w:val="SansinterligneCar"/>
    <w:qFormat/>
    <w:rsid w:val="00706528"/>
    <w:pPr>
      <w:spacing w:after="0" w:line="240" w:lineRule="auto"/>
    </w:pPr>
    <w:rPr>
      <w:rFonts w:ascii="PMingLiU" w:eastAsiaTheme="minorEastAsia" w:hAnsi="PMingLiU"/>
    </w:rPr>
  </w:style>
  <w:style w:type="character" w:customStyle="1" w:styleId="SansinterligneCar">
    <w:name w:val="Sans interligne Car"/>
    <w:basedOn w:val="Policepardfaut"/>
    <w:link w:val="Sansinterligne"/>
    <w:rsid w:val="00706528"/>
    <w:rPr>
      <w:rFonts w:ascii="PMingLiU" w:eastAsiaTheme="minorEastAsia" w:hAnsi="PMingLiU"/>
    </w:rPr>
  </w:style>
  <w:style w:type="character" w:styleId="Lienhypertextesuivivisit">
    <w:name w:val="FollowedHyperlink"/>
    <w:basedOn w:val="Policepardfaut"/>
    <w:uiPriority w:val="99"/>
    <w:semiHidden/>
    <w:unhideWhenUsed/>
    <w:rsid w:val="00D9750F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E922B4"/>
    <w:pPr>
      <w:shd w:val="clear" w:color="auto" w:fill="D9D9D9" w:themeFill="background1" w:themeFillShade="D9"/>
      <w:tabs>
        <w:tab w:val="left" w:pos="142"/>
        <w:tab w:val="left" w:pos="284"/>
        <w:tab w:val="left" w:pos="426"/>
        <w:tab w:val="left" w:pos="567"/>
        <w:tab w:val="left" w:pos="709"/>
        <w:tab w:val="left" w:pos="851"/>
        <w:tab w:val="left" w:pos="993"/>
      </w:tabs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2A00FF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EA19A2"/>
    <w:pPr>
      <w:ind w:left="720"/>
      <w:contextualSpacing/>
    </w:pPr>
  </w:style>
  <w:style w:type="paragraph" w:customStyle="1" w:styleId="Requirement">
    <w:name w:val="Requirement"/>
    <w:basedOn w:val="Normal"/>
    <w:link w:val="RequirementCar"/>
    <w:qFormat/>
    <w:rsid w:val="004A56E1"/>
    <w:pPr>
      <w:keepNext/>
      <w:keepLines/>
      <w:numPr>
        <w:ilvl w:val="1"/>
        <w:numId w:val="11"/>
      </w:numPr>
      <w:spacing w:after="0"/>
    </w:pPr>
    <w:rPr>
      <w:i/>
      <w:sz w:val="16"/>
      <w:szCs w:val="16"/>
      <w:lang w:val="nl-BE"/>
    </w:rPr>
  </w:style>
  <w:style w:type="character" w:customStyle="1" w:styleId="RequirementCar">
    <w:name w:val="Requirement Car"/>
    <w:basedOn w:val="Policepardfaut"/>
    <w:link w:val="Requirement"/>
    <w:rsid w:val="004A56E1"/>
    <w:rPr>
      <w:i/>
      <w:sz w:val="16"/>
      <w:szCs w:val="16"/>
      <w:lang w:val="nl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144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comment">
    <w:name w:val="comment"/>
    <w:basedOn w:val="Policepardfaut"/>
    <w:rsid w:val="00B20144"/>
  </w:style>
  <w:style w:type="character" w:customStyle="1" w:styleId="start-tag">
    <w:name w:val="start-tag"/>
    <w:basedOn w:val="Policepardfaut"/>
    <w:rsid w:val="00B20144"/>
  </w:style>
  <w:style w:type="character" w:customStyle="1" w:styleId="attribute-name">
    <w:name w:val="attribute-name"/>
    <w:basedOn w:val="Policepardfaut"/>
    <w:rsid w:val="00B20144"/>
  </w:style>
  <w:style w:type="character" w:customStyle="1" w:styleId="end-tag">
    <w:name w:val="end-tag"/>
    <w:basedOn w:val="Policepardfaut"/>
    <w:rsid w:val="00B20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452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50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49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43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27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3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0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9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71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15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31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96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70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6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622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23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41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66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86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9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9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933">
          <w:marLeft w:val="41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04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523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598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7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090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69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40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790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65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20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09069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192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77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45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619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3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2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79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36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81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47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40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19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132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12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2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61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0973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56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164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21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6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9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597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564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04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46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628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75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5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331">
          <w:marLeft w:val="18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m\Google%20Drive\templates\02-A4%202013%2003%2027%20Template%20Long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A10AA1-EFE8-40C6-BA44-26C2D75859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A29FA-4B92-462A-9547-97F4F3C6F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02-A4 2013 03 27 Template LongContent.dotx</Template>
  <TotalTime>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Meteor</vt:lpstr>
    </vt:vector>
  </TitlesOfParts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Meteor</dc:title>
  <dc:creator/>
  <cp:lastModifiedBy/>
  <cp:revision>1</cp:revision>
  <dcterms:created xsi:type="dcterms:W3CDTF">2014-10-31T21:41:00Z</dcterms:created>
  <dcterms:modified xsi:type="dcterms:W3CDTF">2019-12-08T00:53:00Z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TC032971369991</vt:lpwstr>
  </property>
</Properties>
</file>